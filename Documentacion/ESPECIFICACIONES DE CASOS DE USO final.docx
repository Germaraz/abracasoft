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85" w:rsidRPr="00F26506" w:rsidRDefault="00857343">
      <w:pPr>
        <w:pStyle w:val="Ttulo"/>
        <w:rPr>
          <w:noProof/>
          <w:lang w:val="es-ES"/>
        </w:rPr>
      </w:pPr>
      <w:r>
        <w:rPr>
          <w:rFonts w:ascii="Corbel" w:hAnsi="Corbel"/>
          <w:noProof/>
          <w:color w:val="0D5672"/>
          <w:lang w:val="es-ES"/>
        </w:rPr>
        <w:t>ESPECIFICACIONES DE CASOS DE USO</w:t>
      </w:r>
    </w:p>
    <w:p w:rsidR="00066685" w:rsidRPr="00F26506" w:rsidRDefault="00066685" w:rsidP="00857343">
      <w:pPr>
        <w:pStyle w:val="Ttulo1"/>
        <w:jc w:val="both"/>
        <w:rPr>
          <w:noProof/>
          <w:lang w:val="es-ES"/>
        </w:rPr>
      </w:pPr>
    </w:p>
    <w:p w:rsidR="00066685" w:rsidRDefault="00066685" w:rsidP="00857343">
      <w:pPr>
        <w:jc w:val="center"/>
        <w:rPr>
          <w:noProof/>
          <w:lang w:val="es-ES"/>
        </w:rPr>
      </w:pPr>
    </w:p>
    <w:p w:rsidR="00857343" w:rsidRDefault="00857343" w:rsidP="00857343">
      <w:pPr>
        <w:jc w:val="center"/>
        <w:rPr>
          <w:noProof/>
          <w:lang w:val="es-ES"/>
        </w:rPr>
      </w:pPr>
    </w:p>
    <w:p w:rsidR="00857343" w:rsidRDefault="003C49F4" w:rsidP="00857343">
      <w:pPr>
        <w:rPr>
          <w:noProof/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1387780</wp:posOffset>
            </wp:positionV>
            <wp:extent cx="2209800" cy="2209800"/>
            <wp:effectExtent l="0" t="0" r="0" b="0"/>
            <wp:wrapThrough wrapText="bothSides">
              <wp:wrapPolygon edited="0">
                <wp:start x="2793" y="5586"/>
                <wp:lineTo x="0" y="6517"/>
                <wp:lineTo x="0" y="13779"/>
                <wp:lineTo x="1117" y="14897"/>
                <wp:lineTo x="3166" y="15828"/>
                <wp:lineTo x="18434" y="15828"/>
                <wp:lineTo x="20297" y="14897"/>
                <wp:lineTo x="21414" y="13779"/>
                <wp:lineTo x="21414" y="9869"/>
                <wp:lineTo x="19738" y="8938"/>
                <wp:lineTo x="21228" y="8193"/>
                <wp:lineTo x="21041" y="6517"/>
                <wp:lineTo x="18621" y="5586"/>
                <wp:lineTo x="2793" y="5586"/>
              </wp:wrapPolygon>
            </wp:wrapThrough>
            <wp:docPr id="1" name="Imagen 1" descr="C:\Users\ema_s\AppData\Local\Microsoft\Windows\INetCacheContent.Word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_s\AppData\Local\Microsoft\Windows\INetCacheContent.Word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7343">
        <w:rPr>
          <w:noProof/>
          <w:lang w:val="es-ES"/>
        </w:rPr>
        <w:br w:type="page"/>
      </w:r>
      <w:bookmarkStart w:id="0" w:name="_GoBack"/>
      <w:bookmarkEnd w:id="0"/>
    </w:p>
    <w:p w:rsidR="00857343" w:rsidRPr="00857343" w:rsidRDefault="00857343" w:rsidP="00857343">
      <w:pPr>
        <w:pStyle w:val="Ttulo1"/>
        <w:rPr>
          <w:noProof/>
        </w:rPr>
      </w:pPr>
      <w:r w:rsidRPr="00857343">
        <w:rPr>
          <w:noProof/>
        </w:rPr>
        <w:lastRenderedPageBreak/>
        <w:t>Ingresar al sistema</w:t>
      </w:r>
    </w:p>
    <w:p w:rsidR="00857343" w:rsidRPr="00857343" w:rsidRDefault="00857343" w:rsidP="00857343">
      <w:pPr>
        <w:ind w:left="360"/>
      </w:pPr>
      <w:r w:rsidRPr="00857343">
        <w:t xml:space="preserve">En este caso de uso se cumplen las respectivas validaciones para que el </w:t>
      </w:r>
      <w:r w:rsidRPr="00857343">
        <w:rPr>
          <w:b/>
        </w:rPr>
        <w:t>usuario</w:t>
      </w:r>
      <w:r w:rsidRPr="00857343">
        <w:t xml:space="preserve"> esté habilitado para utilizar el sistema teniendo en cuenta los permisos según un cotejamiento que el sistema realizará cuando el usuario ingrese sus datos.</w:t>
      </w:r>
    </w:p>
    <w:p w:rsidR="00857343" w:rsidRPr="00857343" w:rsidRDefault="00857343" w:rsidP="00857343">
      <w:pPr>
        <w:ind w:left="360"/>
      </w:pPr>
      <w:r w:rsidRPr="00857343">
        <w:t>Aquí se manejarán datos como: Usuario y Contraseña</w:t>
      </w:r>
      <w:r w:rsidRPr="00857343">
        <w:t>.</w:t>
      </w:r>
    </w:p>
    <w:p w:rsidR="00857343" w:rsidRPr="00857343" w:rsidRDefault="00857343" w:rsidP="00857343">
      <w:pPr>
        <w:ind w:left="360"/>
      </w:pPr>
    </w:p>
    <w:p w:rsidR="00857343" w:rsidRPr="00857343" w:rsidRDefault="00857343" w:rsidP="00857343">
      <w:pPr>
        <w:pStyle w:val="Ttulo1"/>
      </w:pPr>
      <w:r w:rsidRPr="00857343">
        <w:t>Gestión de clientes</w:t>
      </w:r>
    </w:p>
    <w:p w:rsidR="00857343" w:rsidRPr="00857343" w:rsidRDefault="00857343" w:rsidP="00857343">
      <w:r w:rsidRPr="00857343">
        <w:t>Este caso de uso resume el proceso de alta, baja y modificación de los datos registrados en la base de datos de la plantilla de clientes que tiene la empresa. El usuario de ventas y el dueño podrán crear, editar y eliminar los datos correspondientes de cada uno y/o realizar consultas. Se puede observar de igual modo a la gestión de proveedores, tal como lo es la gestión de clientes.</w:t>
      </w:r>
    </w:p>
    <w:p w:rsidR="00857343" w:rsidRPr="00857343" w:rsidRDefault="00857343" w:rsidP="00857343">
      <w:r w:rsidRPr="00857343">
        <w:t>Los datos que se manejan de los clientes son: Id Cliente, DNI CUIT/CUIL, Nombre o Razón social, Provincia, Localidad, Dirección, Código Postal, Teléfono, Correo electrónico.</w:t>
      </w:r>
    </w:p>
    <w:p w:rsidR="00857343" w:rsidRPr="00857343" w:rsidRDefault="00857343" w:rsidP="00857343"/>
    <w:p w:rsidR="00857343" w:rsidRPr="00857343" w:rsidRDefault="00857343" w:rsidP="00857343">
      <w:pPr>
        <w:pStyle w:val="Ttulo2"/>
      </w:pPr>
      <w:r w:rsidRPr="00857343">
        <w:t>Informe de saldos de clientes</w:t>
      </w:r>
    </w:p>
    <w:p w:rsidR="00857343" w:rsidRPr="00857343" w:rsidRDefault="00857343" w:rsidP="00857343">
      <w:r w:rsidRPr="00857343">
        <w:t xml:space="preserve">En este caso de uso se obtiene un listado de los saldos de los </w:t>
      </w:r>
      <w:r w:rsidRPr="00857343">
        <w:rPr>
          <w:b/>
        </w:rPr>
        <w:t>clientes</w:t>
      </w:r>
      <w:r w:rsidRPr="00857343">
        <w:t xml:space="preserve"> por su respectivo CodigoCliente.</w:t>
      </w:r>
    </w:p>
    <w:p w:rsidR="00857343" w:rsidRPr="00857343" w:rsidRDefault="00857343" w:rsidP="00857343">
      <w:r w:rsidRPr="00857343">
        <w:t>El saldo es generado a la fecha del día pero puede solicitarse una fecha anterior.</w:t>
      </w:r>
    </w:p>
    <w:p w:rsidR="00857343" w:rsidRPr="00857343" w:rsidRDefault="00857343" w:rsidP="00857343">
      <w:r w:rsidRPr="00857343">
        <w:t xml:space="preserve">Si el CodigoCliente es igual al Id moroso dentro de la tabla de morosos, se </w:t>
      </w:r>
      <w:r w:rsidRPr="00857343">
        <w:t>retornará</w:t>
      </w:r>
      <w:r w:rsidRPr="00857343">
        <w:t xml:space="preserve"> un aviso, con la información del cliente. Este caso de uso se extiende en guardar saldo e imprimir saldo.</w:t>
      </w:r>
    </w:p>
    <w:p w:rsidR="00857343" w:rsidRPr="00857343" w:rsidRDefault="00857343" w:rsidP="00857343">
      <w:r w:rsidRPr="00857343">
        <w:t>Aquí se manejaran datos tales como: CodigoCliente, Fecha Vencimiento, Importe, PeriodoDeTiempo</w:t>
      </w:r>
      <w:r w:rsidRPr="00857343">
        <w:t>.</w:t>
      </w:r>
    </w:p>
    <w:p w:rsidR="00857343" w:rsidRPr="00857343" w:rsidRDefault="00857343" w:rsidP="00857343"/>
    <w:p w:rsidR="00857343" w:rsidRPr="00857343" w:rsidRDefault="00857343" w:rsidP="00857343">
      <w:pPr>
        <w:pStyle w:val="Ttulo1"/>
      </w:pPr>
      <w:r w:rsidRPr="00857343">
        <w:t>Gestión de Stock (abarca Control automático de stock, consultar stock, modificar stock)</w:t>
      </w:r>
    </w:p>
    <w:p w:rsidR="00857343" w:rsidRDefault="00857343" w:rsidP="00857343">
      <w:r w:rsidRPr="00857343">
        <w:t>Este caso de uso permite al usuario llevar un control de la situación de stock. Aquí se manejan datos tales como: idProducto, nombreDeProducto, Existencia(stock). Se extiende en los siguientes tres casos de uso:</w:t>
      </w:r>
    </w:p>
    <w:p w:rsidR="00857343" w:rsidRDefault="00857343" w:rsidP="00857343"/>
    <w:p w:rsidR="00857343" w:rsidRDefault="00857343" w:rsidP="00857343">
      <w:pPr>
        <w:pStyle w:val="Ttulo2"/>
      </w:pPr>
      <w:r w:rsidRPr="00857343">
        <w:t>Control automático de stock</w:t>
      </w:r>
    </w:p>
    <w:p w:rsidR="00857343" w:rsidRDefault="00857343" w:rsidP="00857343">
      <w:r w:rsidRPr="00C7484D">
        <w:t xml:space="preserve">Este caso de uso consiste en una revisión automática ante un aumento o disminución de las cantidades de un </w:t>
      </w:r>
      <w:r w:rsidRPr="00231DA0">
        <w:rPr>
          <w:b/>
        </w:rPr>
        <w:t>producto</w:t>
      </w:r>
      <w:r w:rsidRPr="00C7484D">
        <w:t xml:space="preserve"> lo cual servirá para determinar si se debe comprar o no algún producto como a su vez evitar la venta de mercadería que no se encuentra en stock y evitar el sobre-stock.</w:t>
      </w:r>
    </w:p>
    <w:p w:rsidR="00857343" w:rsidRDefault="00857343" w:rsidP="00857343"/>
    <w:p w:rsidR="00857343" w:rsidRDefault="00857343" w:rsidP="00857343">
      <w:pPr>
        <w:pStyle w:val="Ttulo2"/>
      </w:pPr>
      <w:r>
        <w:lastRenderedPageBreak/>
        <w:t>Consultar stock</w:t>
      </w:r>
    </w:p>
    <w:p w:rsidR="00857343" w:rsidRDefault="00857343" w:rsidP="00857343">
      <w:r w:rsidRPr="00C7484D">
        <w:t>Este caso de uso permite al usuario visualizar en u</w:t>
      </w:r>
      <w:r>
        <w:t xml:space="preserve">na pantalla las existencias de </w:t>
      </w:r>
      <w:r w:rsidRPr="00C7484D">
        <w:t>mercaderías y un historial de las compras realizadas, pa</w:t>
      </w:r>
      <w:r>
        <w:t xml:space="preserve">ra tener como referencia en un </w:t>
      </w:r>
      <w:r w:rsidRPr="00C7484D">
        <w:t>futuro</w:t>
      </w:r>
      <w:r>
        <w:t>.</w:t>
      </w:r>
    </w:p>
    <w:p w:rsidR="00857343" w:rsidRDefault="00857343" w:rsidP="00857343"/>
    <w:p w:rsidR="00857343" w:rsidRDefault="00857343" w:rsidP="00857343">
      <w:pPr>
        <w:pStyle w:val="Ttulo2"/>
      </w:pPr>
      <w:r>
        <w:t>Modificar stock</w:t>
      </w:r>
    </w:p>
    <w:p w:rsidR="00857343" w:rsidRPr="00857343" w:rsidRDefault="00857343" w:rsidP="00857343">
      <w:r>
        <w:t>Este caso de uso permite al usuario con determinados privil</w:t>
      </w:r>
      <w:r>
        <w:t xml:space="preserve">egios editar las cantidades de </w:t>
      </w:r>
      <w:r>
        <w:t>mercadería en caso que se produzca alguna variación</w:t>
      </w:r>
      <w:r>
        <w:t xml:space="preserve"> entre la existencia real y la </w:t>
      </w:r>
      <w:r>
        <w:t>contabilizada por el sistema</w:t>
      </w:r>
      <w:r>
        <w:t>.</w:t>
      </w:r>
    </w:p>
    <w:p w:rsidR="00857343" w:rsidRPr="00857343" w:rsidRDefault="00857343" w:rsidP="00857343"/>
    <w:p w:rsidR="00857343" w:rsidRDefault="00857343" w:rsidP="00857343">
      <w:pPr>
        <w:pStyle w:val="Ttulo1"/>
      </w:pPr>
      <w:r w:rsidRPr="00857343">
        <w:t>Gestión de flujo económico (engloba Arqueo y cierre de caja, Control de caja, Control de gastos</w:t>
      </w:r>
      <w:r>
        <w:t>)</w:t>
      </w:r>
    </w:p>
    <w:p w:rsidR="00857343" w:rsidRDefault="003C49F4" w:rsidP="003C49F4">
      <w:pPr>
        <w:pStyle w:val="Ttulo2"/>
      </w:pPr>
      <w:r>
        <w:t>Arqueo y cierre de caja</w:t>
      </w:r>
    </w:p>
    <w:p w:rsidR="003C49F4" w:rsidRDefault="003C49F4" w:rsidP="003C49F4">
      <w:r>
        <w:t>ECU realiza comparaciones entre lo que se arqueo y lo que registro el sistema, dando el respectivo aviso de si hubo o no diferencia. Aqui se manejan datos tales como: VentaDiaria, arqueoDiario.</w:t>
      </w:r>
    </w:p>
    <w:p w:rsidR="003C49F4" w:rsidRDefault="003C49F4" w:rsidP="003C49F4"/>
    <w:p w:rsidR="003C49F4" w:rsidRDefault="003C49F4" w:rsidP="003C49F4">
      <w:pPr>
        <w:pStyle w:val="Ttulo2"/>
      </w:pPr>
      <w:r>
        <w:t>Control de caja</w:t>
      </w:r>
    </w:p>
    <w:p w:rsidR="003C49F4" w:rsidRDefault="003C49F4" w:rsidP="003C49F4">
      <w:r>
        <w:t xml:space="preserve">ECU opera los importes de las </w:t>
      </w:r>
      <w:r w:rsidRPr="00231DA0">
        <w:rPr>
          <w:b/>
        </w:rPr>
        <w:t>ventas</w:t>
      </w:r>
      <w:r>
        <w:t xml:space="preserve"> tanto como de las </w:t>
      </w:r>
      <w:r w:rsidRPr="00231DA0">
        <w:rPr>
          <w:b/>
        </w:rPr>
        <w:t>compras</w:t>
      </w:r>
      <w:r>
        <w:t xml:space="preserve"> y permite su consulta delimitando la búsqueda por periodo diario, mensual y anual. Aquí se manejan datos tales como: idCompra, idVenta, idCliente, idProveedor.</w:t>
      </w:r>
    </w:p>
    <w:p w:rsidR="003C49F4" w:rsidRDefault="003C49F4" w:rsidP="003C49F4"/>
    <w:p w:rsidR="003C49F4" w:rsidRDefault="003C49F4" w:rsidP="003C49F4">
      <w:pPr>
        <w:pStyle w:val="Ttulo2"/>
      </w:pPr>
      <w:r>
        <w:t>Control de gastos</w:t>
      </w:r>
    </w:p>
    <w:p w:rsidR="003C49F4" w:rsidRDefault="003C49F4" w:rsidP="003C49F4">
      <w:r>
        <w:t>ECU lleva adelante el control relativo a las erogaciones monetarias o de índole económica a la cual la empresa es pasible y debe registrar. ECU se utilizará a modo estadístico y no repercute en demasía sobre las otras funcionalidades del sistema. Aquí se manejan datos tales como: idGasto, descripcionGasto, monto.</w:t>
      </w:r>
    </w:p>
    <w:p w:rsidR="003C49F4" w:rsidRDefault="003C49F4" w:rsidP="003C49F4"/>
    <w:p w:rsidR="003C49F4" w:rsidRDefault="003C49F4" w:rsidP="003C49F4">
      <w:pPr>
        <w:pStyle w:val="Ttulo1"/>
      </w:pPr>
      <w:r>
        <w:t>Gestión de productos (incluye modificar precio neto)</w:t>
      </w:r>
    </w:p>
    <w:p w:rsidR="003C49F4" w:rsidRDefault="003C49F4" w:rsidP="003C49F4">
      <w:pPr>
        <w:pStyle w:val="Cuerpodetexto"/>
      </w:pPr>
      <w:r>
        <w:t>ECU permitirá la gestión y creación de todos los artículos que se tienen o tendrán a la venta/alquiler, editar atributos de producto tales como nombre, precio. SMLSD: nombreProducto, precioUnitario.</w:t>
      </w:r>
    </w:p>
    <w:p w:rsidR="003C49F4" w:rsidRDefault="003C49F4" w:rsidP="003C49F4"/>
    <w:p w:rsidR="003C49F4" w:rsidRDefault="003C49F4" w:rsidP="003C49F4">
      <w:pPr>
        <w:pStyle w:val="Ttulo1"/>
      </w:pPr>
      <w:r>
        <w:t>Gestión de permisos de usuario</w:t>
      </w:r>
    </w:p>
    <w:p w:rsidR="003C49F4" w:rsidRDefault="003C49F4" w:rsidP="003C49F4">
      <w:pPr>
        <w:pStyle w:val="Prrafodelista"/>
        <w:ind w:left="0"/>
      </w:pPr>
      <w:r w:rsidRPr="00AC402C">
        <w:t xml:space="preserve">ECU facilitará la creación de nuevos usuarios del tipo “Empleado” y podrá ser utilizado tanto por el usuario “Dueño” como por el “Administrador”, ello a los fines de identificar mejor a los que intervengan en el proceso </w:t>
      </w:r>
      <w:r w:rsidRPr="00AC402C">
        <w:lastRenderedPageBreak/>
        <w:t>de carga, venta o modificación de los datos, tanto de clientes como productos; además podrá modificar los permisos de manera personalizada según el usuario.</w:t>
      </w:r>
      <w:r>
        <w:rPr>
          <w:color w:val="FF0000"/>
        </w:rPr>
        <w:t xml:space="preserve"> </w:t>
      </w:r>
      <w:r>
        <w:t>SMLSD: idUsu, tipoUsu, passUsu, nombreUsu.</w:t>
      </w:r>
    </w:p>
    <w:p w:rsidR="003C49F4" w:rsidRDefault="003C49F4" w:rsidP="003C49F4"/>
    <w:p w:rsidR="003C49F4" w:rsidRDefault="003C49F4" w:rsidP="003C49F4">
      <w:pPr>
        <w:pStyle w:val="Ttulo1"/>
      </w:pPr>
      <w:r w:rsidRPr="003C49F4">
        <w:t>Realizar y restaurar copias de respaldo</w:t>
      </w:r>
    </w:p>
    <w:p w:rsidR="003C49F4" w:rsidRDefault="003C49F4" w:rsidP="003C49F4">
      <w:r>
        <w:t>ECU habilitará la posibilidad tanto de crear copias de seguridad como la de restaurar las mismas, las creaciones de las copias se realizarán automáticamente en un horario específico o también podrán ser creadas por los usuarios “Dueño” o “Administrador”. La restauración de las copias de respaldo solo podrá llevarlas a cabo el “Administrador” el cual podrá seleccionarlas de una lista ordenada por fecha. SMLSD: fechaCreaBack, fechaRestauBack.</w:t>
      </w:r>
    </w:p>
    <w:p w:rsidR="003C49F4" w:rsidRDefault="003C49F4" w:rsidP="003C49F4"/>
    <w:p w:rsidR="003C49F4" w:rsidRDefault="003C49F4" w:rsidP="003C49F4">
      <w:pPr>
        <w:pStyle w:val="Ttulo1"/>
      </w:pPr>
      <w:r>
        <w:t>Gestión de compras y ventas</w:t>
      </w:r>
    </w:p>
    <w:p w:rsidR="003C49F4" w:rsidRDefault="003C49F4" w:rsidP="003C49F4">
      <w:r>
        <w:t>Este caso de uso permite la gestión de las compras hechas a los proveedores y las ventas realizadas a los clientes. En el módulo compras habrá dos tablas, una con todos los proveedores y, en la segunda tabla figurarán todas las compras hechas a proveedores, ordenadas por un idCompra o fecha, además de visualizarse el monto de esta y, si se posee algún saldo. En el caso del módulo ventas se tiene la misma estructura que para la venta, solo que a la inversa. Se mostrarán los clientes y todos sus datos y, en una segunda tabla las compras que estos hicieran.</w:t>
      </w:r>
    </w:p>
    <w:p w:rsidR="003C49F4" w:rsidRDefault="003C49F4" w:rsidP="003C49F4"/>
    <w:p w:rsidR="003C49F4" w:rsidRDefault="003C49F4" w:rsidP="003C49F4">
      <w:pPr>
        <w:pStyle w:val="Ttulo1"/>
      </w:pPr>
      <w:r>
        <w:t>Informes</w:t>
      </w:r>
    </w:p>
    <w:p w:rsidR="003C49F4" w:rsidRPr="003C49F4" w:rsidRDefault="003C49F4" w:rsidP="003C49F4">
      <w:r>
        <w:t>Este caso de uso consiste en agrupar los reportes que se realizan en cada módulo por separado. Se tendrán Informes sobre clientes y saldos, compras, ventas, productos y su stock. Además se incluyen los registros básicos del sistema, donde se muestran las altas, bajas y modificaciones ya sea de productos, usuarios, proveedores, compras y ventas y, los ingresos y salidas de los usuarios en el sistema.</w:t>
      </w:r>
    </w:p>
    <w:sectPr w:rsidR="003C49F4" w:rsidRPr="003C49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E89" w:rsidRDefault="00366E89">
      <w:pPr>
        <w:spacing w:after="0"/>
      </w:pPr>
      <w:r>
        <w:separator/>
      </w:r>
    </w:p>
  </w:endnote>
  <w:endnote w:type="continuationSeparator" w:id="0">
    <w:p w:rsidR="00366E89" w:rsidRDefault="00366E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E89" w:rsidRDefault="00366E89">
      <w:pPr>
        <w:spacing w:after="0"/>
      </w:pPr>
      <w:r>
        <w:separator/>
      </w:r>
    </w:p>
  </w:footnote>
  <w:footnote w:type="continuationSeparator" w:id="0">
    <w:p w:rsidR="00366E89" w:rsidRDefault="00366E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A6767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B1A70"/>
    <w:multiLevelType w:val="hybridMultilevel"/>
    <w:tmpl w:val="019E49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43"/>
    <w:rsid w:val="00066685"/>
    <w:rsid w:val="00366E89"/>
    <w:rsid w:val="003C49F4"/>
    <w:rsid w:val="00857343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6DDA"/>
  <w15:docId w15:val="{D27298C0-BF87-4BD5-9449-71A41650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customStyle="1" w:styleId="Cuerpodetexto">
    <w:name w:val="Cuerpo de texto"/>
    <w:basedOn w:val="Normal"/>
    <w:uiPriority w:val="99"/>
    <w:rsid w:val="003C49F4"/>
    <w:pPr>
      <w:suppressAutoHyphens/>
      <w:spacing w:line="276" w:lineRule="auto"/>
      <w:jc w:val="left"/>
    </w:pPr>
    <w:rPr>
      <w:rFonts w:ascii="Calibri" w:eastAsia="SimSun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_s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15</TotalTime>
  <Pages>4</Pages>
  <Words>853</Words>
  <Characters>4695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Emanuel Seiguer</dc:creator>
  <cp:keywords/>
  <cp:lastModifiedBy>Emanuel Seiguer</cp:lastModifiedBy>
  <cp:revision>1</cp:revision>
  <dcterms:created xsi:type="dcterms:W3CDTF">2016-12-18T21:00:00Z</dcterms:created>
  <dcterms:modified xsi:type="dcterms:W3CDTF">2016-12-18T21:18:00Z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